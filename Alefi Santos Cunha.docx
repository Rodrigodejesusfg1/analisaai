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F96B" w14:textId="6E9F4DE1" w:rsidR="00816216" w:rsidRDefault="003D76BC" w:rsidP="00141A4C">
      <w:pPr>
        <w:pStyle w:val="Title"/>
      </w:pPr>
      <w:r>
        <w:t>Alefi Santos Cunha</w:t>
      </w:r>
    </w:p>
    <w:p w14:paraId="41DD2EB9" w14:textId="77777777" w:rsidR="00141A4C" w:rsidRDefault="00000000" w:rsidP="00141A4C">
      <w:sdt>
        <w:sdtPr>
          <w:alias w:val="Endereço, Cidade, Estado, CEP:"/>
          <w:tag w:val="Endereço, Cidade, Estado, CEP:"/>
          <w:id w:val="-593780209"/>
          <w:placeholder>
            <w:docPart w:val="9A03A61E2D9349A3B18AD52E56AA6C4B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Content>
          <w:r w:rsidR="00141A4C">
            <w:rPr>
              <w:lang w:val="pt-BR" w:bidi="pt-BR"/>
            </w:rPr>
            <w:t>Endereço, Cidade, CEP</w:t>
          </w:r>
        </w:sdtContent>
      </w:sdt>
      <w:r w:rsidR="00141A4C">
        <w:rPr>
          <w:lang w:val="pt-BR" w:bidi="pt-BR"/>
        </w:rPr>
        <w:t> | </w:t>
      </w:r>
      <w:sdt>
        <w:sdtPr>
          <w:alias w:val="Telefone:"/>
          <w:tag w:val="Telefone:"/>
          <w:id w:val="-1416317146"/>
          <w:placeholder>
            <w:docPart w:val="3AD1FF3FA0F9438092FAE22125A78979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Content>
          <w:r w:rsidR="00141A4C">
            <w:rPr>
              <w:lang w:val="pt-BR" w:bidi="pt-BR"/>
            </w:rPr>
            <w:t>Telefone</w:t>
          </w:r>
        </w:sdtContent>
      </w:sdt>
      <w:r w:rsidR="00141A4C">
        <w:rPr>
          <w:lang w:val="pt-BR" w:bidi="pt-BR"/>
        </w:rPr>
        <w:t> | </w:t>
      </w:r>
      <w:sdt>
        <w:sdtPr>
          <w:alias w:val="Email:"/>
          <w:tag w:val="Email:"/>
          <w:id w:val="-391963670"/>
          <w:placeholder>
            <w:docPart w:val="28DB99ACA81448E9AEF7B04F4ED8E412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Content>
          <w:r w:rsidR="00141A4C">
            <w:rPr>
              <w:lang w:val="pt-BR" w:bidi="pt-BR"/>
            </w:rPr>
            <w:t>Email</w:t>
          </w:r>
        </w:sdtContent>
      </w:sdt>
    </w:p>
    <w:p w14:paraId="5D565987" w14:textId="0D851923" w:rsidR="006270A9" w:rsidRDefault="003D76BC" w:rsidP="00141A4C">
      <w:pPr>
        <w:pStyle w:val="Heading1"/>
      </w:pPr>
      <w:r>
        <w:t>Resumo</w:t>
      </w:r>
    </w:p>
    <w:p w14:paraId="54B58694" w14:textId="016AAF7F" w:rsidR="006270A9" w:rsidRDefault="003D76BC">
      <w:r>
        <w:t>esenvolvedor fullstack apaixonado e orientado a resultados, com experiência em desenvolvimento tanto no frontend quanto no backend e um histórico comprovado de criação de soluções de software escaláveis e eficientes. Possuo um forte conhecimento em Javascript, Typescript, Java, Python e C++, além de frameworks como React, Node.js, Express, Spring Boot e Django. Sou proficiente em metodologias ágeis (Scrum), controle de versão (Git) e bancos de dados (PostgreSQL, SQLite). Tenho experiência em liderança e trabalho em equipe, adquirida através de trabalho voluntário e projetos no mercado de tecnologia. Atualmente, busco uma oportunidade desafiadora para aplicar minhas habilidades em um ambiente dinâmico e inovador.</w:t>
      </w:r>
    </w:p>
    <w:sdt>
      <w:sdtPr>
        <w:alias w:val="Educação:"/>
        <w:tag w:val="Educação:"/>
        <w:id w:val="807127995"/>
        <w:placeholder>
          <w:docPart w:val="4F811BDDDEE74D5C8A6040AE7AC70295"/>
        </w:placeholder>
        <w:temporary/>
        <w:showingPlcHdr/>
        <w15:appearance w15:val="hidden"/>
      </w:sdtPr>
      <w:sdtContent>
        <w:p w14:paraId="52F8C33E" w14:textId="77777777" w:rsidR="006270A9" w:rsidRDefault="009D5933">
          <w:pPr>
            <w:pStyle w:val="Heading1"/>
          </w:pPr>
          <w:r>
            <w:rPr>
              <w:lang w:val="pt-BR" w:bidi="pt-BR"/>
            </w:rPr>
            <w:t>Educação</w:t>
          </w:r>
        </w:p>
      </w:sdtContent>
    </w:sdt>
    <w:p w14:paraId="04E2DAAD" w14:textId="63D298E8" w:rsidR="006270A9" w:rsidRPr="00E16305" w:rsidRDefault="003D76BC" w:rsidP="00E16305">
      <w:pPr>
        <w:pStyle w:val="ListBullet"/>
      </w:pPr>
      <w:r>
        <w:rPr>
          <w:rStyle w:val="Strong"/>
        </w:rPr>
        <w:t>Sistemas de Informação</w:t>
      </w:r>
      <w:r>
        <w:t xml:space="preserve"> | Universidade Federal de Minas Gerais | 2022 – 2028</w:t>
      </w:r>
    </w:p>
    <w:p w14:paraId="2DAB0C66" w14:textId="70F42489" w:rsidR="006270A9" w:rsidRDefault="006270A9" w:rsidP="003D76BC">
      <w:pPr>
        <w:pStyle w:val="ListBullet"/>
      </w:pPr>
    </w:p>
    <w:p w14:paraId="7B1E17BC" w14:textId="0655E7FC" w:rsidR="003D76BC" w:rsidRPr="00E16305" w:rsidRDefault="003D76BC" w:rsidP="00E16305">
      <w:pPr>
        <w:pStyle w:val="ListBullet"/>
      </w:pPr>
      <w:r>
        <w:rPr>
          <w:rStyle w:val="Strong"/>
        </w:rPr>
        <w:t>Desenvolvimento Web Fullstack</w:t>
      </w:r>
      <w:r>
        <w:t xml:space="preserve"> | Kenzie Academy Brasil | 2022 – 2023</w:t>
      </w:r>
    </w:p>
    <w:p w14:paraId="15E82CC4" w14:textId="77777777" w:rsidR="003D76BC" w:rsidRDefault="003D76BC" w:rsidP="003D76BC">
      <w:pPr>
        <w:pStyle w:val="ListBullet"/>
        <w:numPr>
          <w:ilvl w:val="0"/>
          <w:numId w:val="0"/>
        </w:numPr>
        <w:ind w:left="216" w:hanging="216"/>
      </w:pPr>
    </w:p>
    <w:p w14:paraId="3CD4CC27" w14:textId="3EE54AA8" w:rsidR="003D76BC" w:rsidRDefault="003D76BC" w:rsidP="003D76BC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Idioma</w:t>
      </w:r>
    </w:p>
    <w:p w14:paraId="6C5363F8" w14:textId="5A6F9453" w:rsidR="003D76BC" w:rsidRPr="003D76BC" w:rsidRDefault="003D76BC" w:rsidP="003D76BC">
      <w:pPr>
        <w:pStyle w:val="NormalWeb"/>
      </w:pPr>
      <w:r w:rsidRPr="003D76BC">
        <w:rPr>
          <w:b/>
          <w:bCs/>
        </w:rPr>
        <w:t>Idiomas</w:t>
      </w:r>
    </w:p>
    <w:p w14:paraId="562F1CF3" w14:textId="1ABF60F2" w:rsidR="003D76BC" w:rsidRPr="003D76BC" w:rsidRDefault="003D76BC" w:rsidP="003D76B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Inglês (Avançado - B2)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</w:p>
    <w:p w14:paraId="645F4A7D" w14:textId="2EE9CD23" w:rsidR="003D76BC" w:rsidRDefault="003D76BC" w:rsidP="003D76BC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67951DC" w14:textId="77777777" w:rsidR="003D76BC" w:rsidRDefault="003D76BC" w:rsidP="003D76BC">
      <w:pPr>
        <w:pStyle w:val="ListBullet"/>
        <w:numPr>
          <w:ilvl w:val="0"/>
          <w:numId w:val="0"/>
        </w:numPr>
        <w:ind w:left="216" w:hanging="216"/>
      </w:pPr>
    </w:p>
    <w:sdt>
      <w:sdtPr>
        <w:alias w:val="Habilidades e Conhecimentos:"/>
        <w:tag w:val="Habilidades e Conhecimentos:"/>
        <w:id w:val="458624136"/>
        <w:placeholder>
          <w:docPart w:val="523ADE0BEF6C4B02B20D24179450B481"/>
        </w:placeholder>
        <w:temporary/>
        <w:showingPlcHdr/>
        <w15:appearance w15:val="hidden"/>
      </w:sdtPr>
      <w:sdtContent>
        <w:p w14:paraId="608F67E2" w14:textId="77777777" w:rsidR="006270A9" w:rsidRDefault="009D5933">
          <w:pPr>
            <w:pStyle w:val="Heading1"/>
          </w:pPr>
          <w:r>
            <w:rPr>
              <w:lang w:val="pt-BR" w:bidi="pt-BR"/>
            </w:rPr>
            <w:t>Habilidades e Conhecimentos</w:t>
          </w:r>
        </w:p>
      </w:sdtContent>
    </w:sdt>
    <w:p w14:paraId="6340B514" w14:textId="77777777" w:rsidR="003D76BC" w:rsidRPr="003D76BC" w:rsidRDefault="003D76BC" w:rsidP="003D76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Habilidades Técnicas</w:t>
      </w:r>
    </w:p>
    <w:p w14:paraId="446F9E60" w14:textId="377F0508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Linguagens de Programação:</w:t>
      </w:r>
      <w:r w:rsidRPr="003D76BC">
        <w:rPr>
          <w:lang w:val="pt-BR" w:eastAsia="pt-BR"/>
        </w:rPr>
        <w:t xml:space="preserve"> </w:t>
      </w:r>
      <w:proofErr w:type="spellStart"/>
      <w:r w:rsidRPr="003D76BC">
        <w:rPr>
          <w:lang w:val="pt-BR" w:eastAsia="pt-BR"/>
        </w:rPr>
        <w:t>Javascript</w:t>
      </w:r>
      <w:proofErr w:type="spellEnd"/>
      <w:r w:rsidRPr="003D76BC">
        <w:rPr>
          <w:lang w:val="pt-BR" w:eastAsia="pt-BR"/>
        </w:rPr>
        <w:t xml:space="preserve">, </w:t>
      </w:r>
      <w:proofErr w:type="spellStart"/>
      <w:r w:rsidRPr="003D76BC">
        <w:rPr>
          <w:lang w:val="pt-BR" w:eastAsia="pt-BR"/>
        </w:rPr>
        <w:t>Typescript</w:t>
      </w:r>
      <w:proofErr w:type="spellEnd"/>
      <w:r w:rsidRPr="003D76BC">
        <w:rPr>
          <w:lang w:val="pt-BR" w:eastAsia="pt-BR"/>
        </w:rPr>
        <w:t>, Java, Python, C+</w:t>
      </w:r>
    </w:p>
    <w:p w14:paraId="091BA81D" w14:textId="0BBA7F88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Frameworks e Bibliotecas:</w:t>
      </w:r>
      <w:r w:rsidRPr="003D76BC">
        <w:rPr>
          <w:lang w:val="pt-BR" w:eastAsia="pt-BR"/>
        </w:rPr>
        <w:t xml:space="preserve"> </w:t>
      </w:r>
      <w:proofErr w:type="spellStart"/>
      <w:r w:rsidRPr="003D76BC">
        <w:rPr>
          <w:lang w:val="pt-BR" w:eastAsia="pt-BR"/>
        </w:rPr>
        <w:t>React</w:t>
      </w:r>
      <w:proofErr w:type="spellEnd"/>
      <w:r w:rsidRPr="003D76BC">
        <w:rPr>
          <w:lang w:val="pt-BR" w:eastAsia="pt-BR"/>
        </w:rPr>
        <w:t xml:space="preserve">, </w:t>
      </w:r>
      <w:proofErr w:type="spellStart"/>
      <w:r w:rsidRPr="003D76BC">
        <w:rPr>
          <w:lang w:val="pt-BR" w:eastAsia="pt-BR"/>
        </w:rPr>
        <w:t>Node.js</w:t>
      </w:r>
      <w:proofErr w:type="spellEnd"/>
      <w:r w:rsidRPr="003D76BC">
        <w:rPr>
          <w:lang w:val="pt-BR" w:eastAsia="pt-BR"/>
        </w:rPr>
        <w:t xml:space="preserve">, Express, Spring Boot, </w:t>
      </w:r>
    </w:p>
    <w:p w14:paraId="050D0ED8" w14:textId="17839090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Banco de D</w:t>
      </w:r>
      <w:r w:rsidR="00E16305">
        <w:rPr>
          <w:b/>
          <w:bCs/>
          <w:lang w:val="pt-BR" w:eastAsia="pt-BR"/>
        </w:rPr>
        <w:t>a</w:t>
      </w:r>
      <w:r w:rsidRPr="003D76BC">
        <w:rPr>
          <w:b/>
          <w:bCs/>
          <w:lang w:val="pt-BR" w:eastAsia="pt-BR"/>
        </w:rPr>
        <w:t>dos:</w:t>
      </w:r>
      <w:r w:rsidRPr="003D76BC">
        <w:rPr>
          <w:lang w:val="pt-BR" w:eastAsia="pt-BR"/>
        </w:rPr>
        <w:t xml:space="preserve"> PostgreSQL, </w:t>
      </w:r>
      <w:proofErr w:type="spellStart"/>
      <w:r w:rsidRPr="003D76BC">
        <w:rPr>
          <w:lang w:val="pt-BR" w:eastAsia="pt-BR"/>
        </w:rPr>
        <w:t>SQLite</w:t>
      </w:r>
      <w:proofErr w:type="spellEnd"/>
    </w:p>
    <w:p w14:paraId="60FF31AF" w14:textId="1DE1CA54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Ferramentas de BI:</w:t>
      </w:r>
    </w:p>
    <w:p w14:paraId="3921EFC6" w14:textId="77777777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Cloud:</w:t>
      </w:r>
      <w:r w:rsidRPr="003D76BC">
        <w:rPr>
          <w:lang w:val="pt-BR" w:eastAsia="pt-BR"/>
        </w:rPr>
        <w:t xml:space="preserve"> Google Cloud Platform (em aprendizado), AWS (em aprendizado)</w:t>
      </w:r>
    </w:p>
    <w:p w14:paraId="65F859AA" w14:textId="77777777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Controle de Versão:</w:t>
      </w:r>
      <w:r w:rsidRPr="003D76BC">
        <w:rPr>
          <w:lang w:val="pt-BR" w:eastAsia="pt-BR"/>
        </w:rPr>
        <w:t xml:space="preserve"> </w:t>
      </w:r>
      <w:proofErr w:type="spellStart"/>
      <w:r w:rsidRPr="003D76BC">
        <w:rPr>
          <w:lang w:val="pt-BR" w:eastAsia="pt-BR"/>
        </w:rPr>
        <w:t>Git</w:t>
      </w:r>
      <w:proofErr w:type="spellEnd"/>
      <w:r w:rsidRPr="003D76BC">
        <w:rPr>
          <w:lang w:val="pt-BR" w:eastAsia="pt-BR"/>
        </w:rPr>
        <w:t xml:space="preserve"> (</w:t>
      </w:r>
      <w:proofErr w:type="spellStart"/>
      <w:r w:rsidRPr="003D76BC">
        <w:rPr>
          <w:lang w:val="pt-BR" w:eastAsia="pt-BR"/>
        </w:rPr>
        <w:t>Github</w:t>
      </w:r>
      <w:proofErr w:type="spellEnd"/>
      <w:r w:rsidRPr="003D76BC">
        <w:rPr>
          <w:lang w:val="pt-BR" w:eastAsia="pt-BR"/>
        </w:rPr>
        <w:t xml:space="preserve">, </w:t>
      </w:r>
      <w:proofErr w:type="spellStart"/>
      <w:r w:rsidRPr="003D76BC">
        <w:rPr>
          <w:lang w:val="pt-BR" w:eastAsia="pt-BR"/>
        </w:rPr>
        <w:t>Bitbucket</w:t>
      </w:r>
      <w:proofErr w:type="spellEnd"/>
      <w:r w:rsidRPr="003D76BC">
        <w:rPr>
          <w:lang w:val="pt-BR" w:eastAsia="pt-BR"/>
        </w:rPr>
        <w:t>)</w:t>
      </w:r>
    </w:p>
    <w:p w14:paraId="0394CDB1" w14:textId="77B2FC42" w:rsidR="003D76BC" w:rsidRPr="003D76BC" w:rsidRDefault="003D76BC" w:rsidP="003D76BC">
      <w:pPr>
        <w:pStyle w:val="ListBullet"/>
        <w:rPr>
          <w:lang w:val="pt-BR" w:eastAsia="pt-BR"/>
        </w:rPr>
      </w:pPr>
      <w:r w:rsidRPr="003D76BC">
        <w:rPr>
          <w:b/>
          <w:bCs/>
          <w:lang w:val="pt-BR" w:eastAsia="pt-BR"/>
        </w:rPr>
        <w:t>Metodologias:</w:t>
      </w:r>
      <w:r w:rsidRPr="003D76BC">
        <w:rPr>
          <w:lang w:val="pt-BR" w:eastAsia="pt-BR"/>
        </w:rPr>
        <w:t xml:space="preserve"> Programação Orientada a Objetos (POO), Scrum</w:t>
      </w:r>
      <w:r>
        <w:rPr>
          <w:lang w:val="pt-BR" w:eastAsia="pt-BR"/>
        </w:rPr>
        <w:t xml:space="preserve"> </w:t>
      </w:r>
    </w:p>
    <w:p w14:paraId="72D74270" w14:textId="10D8BC9F" w:rsidR="006270A9" w:rsidRDefault="006270A9">
      <w:pPr>
        <w:pStyle w:val="ListBullet"/>
      </w:pPr>
    </w:p>
    <w:sdt>
      <w:sdtPr>
        <w:alias w:val="Experiência:"/>
        <w:tag w:val="Experiência:"/>
        <w:id w:val="171684534"/>
        <w:placeholder>
          <w:docPart w:val="6C1BF14B99B845A68D5C64CAC1E8EE6A"/>
        </w:placeholder>
        <w:temporary/>
        <w:showingPlcHdr/>
        <w15:appearance w15:val="hidden"/>
      </w:sdtPr>
      <w:sdtContent>
        <w:p w14:paraId="471CA73E" w14:textId="77777777" w:rsidR="006270A9" w:rsidRDefault="009D5933">
          <w:pPr>
            <w:pStyle w:val="Heading1"/>
          </w:pPr>
          <w:r>
            <w:rPr>
              <w:lang w:val="pt-BR" w:bidi="pt-BR"/>
            </w:rPr>
            <w:t>Experiência</w:t>
          </w:r>
        </w:p>
      </w:sdtContent>
    </w:sdt>
    <w:p w14:paraId="282C63C5" w14:textId="69AA7C18" w:rsidR="003D76BC" w:rsidRPr="00AB6A17" w:rsidRDefault="003D76BC" w:rsidP="003D76BC">
      <w:pPr>
        <w:pStyle w:val="NormalWeb"/>
      </w:pPr>
      <w:r w:rsidRPr="003D76BC">
        <w:rPr>
          <w:b/>
          <w:bCs/>
        </w:rPr>
        <w:t xml:space="preserve">Desenvolvedor Web </w:t>
      </w:r>
      <w:proofErr w:type="spellStart"/>
      <w:r w:rsidRPr="003D76BC">
        <w:rPr>
          <w:b/>
          <w:bCs/>
        </w:rPr>
        <w:t>Fullstack</w:t>
      </w:r>
      <w:proofErr w:type="spellEnd"/>
      <w:r w:rsidRPr="003D76BC">
        <w:t xml:space="preserve"> | </w:t>
      </w:r>
      <w:proofErr w:type="spellStart"/>
      <w:r w:rsidRPr="003D76BC">
        <w:t>Recicla.Club</w:t>
      </w:r>
      <w:proofErr w:type="spellEnd"/>
      <w:r w:rsidRPr="003D76BC">
        <w:t xml:space="preserve"> Gestão de Resíduos | </w:t>
      </w:r>
      <w:proofErr w:type="spellStart"/>
      <w:r w:rsidRPr="003D76BC">
        <w:t>Fev</w:t>
      </w:r>
      <w:proofErr w:type="spellEnd"/>
      <w:r w:rsidRPr="003D76BC">
        <w:t xml:space="preserve"> 2023 </w:t>
      </w:r>
      <w:r>
        <w:t>–</w:t>
      </w:r>
      <w:r w:rsidRPr="003D76BC">
        <w:t xml:space="preserve"> </w:t>
      </w:r>
      <w:r w:rsidR="00AB6A17">
        <w:t>Presente</w:t>
      </w:r>
    </w:p>
    <w:p w14:paraId="38465956" w14:textId="77777777" w:rsidR="003D76BC" w:rsidRPr="003D76BC" w:rsidRDefault="003D76BC" w:rsidP="003D76B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Manutenção e otimização do sistema interno, incluindo a resolução de bugs e implementação de novas funcionalidades escaláveis.</w:t>
      </w:r>
    </w:p>
    <w:p w14:paraId="7DDE05F0" w14:textId="77777777" w:rsidR="003D76BC" w:rsidRDefault="003D76BC" w:rsidP="003D76B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Desenvolvimento de aplicações web utilizando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React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com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Typescript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no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frontend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e Java com Spring Boot no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backend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.</w:t>
      </w:r>
    </w:p>
    <w:p w14:paraId="6074C8FD" w14:textId="0D6123FE" w:rsidR="003D76BC" w:rsidRDefault="003D76BC" w:rsidP="003D76BC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Experiência extracurricular</w:t>
      </w:r>
    </w:p>
    <w:p w14:paraId="753B7386" w14:textId="45FE35DC" w:rsidR="003D76BC" w:rsidRPr="003D76BC" w:rsidRDefault="003D76BC" w:rsidP="003D76BC">
      <w:pPr>
        <w:pStyle w:val="NormalWeb"/>
      </w:pPr>
      <w:r w:rsidRPr="003D76BC">
        <w:rPr>
          <w:b/>
          <w:bCs/>
        </w:rPr>
        <w:t>Administrador Voluntário</w:t>
      </w:r>
      <w:r w:rsidRPr="003D76BC">
        <w:t xml:space="preserve"> | Coletivo Autista da UFMG | </w:t>
      </w:r>
      <w:proofErr w:type="spellStart"/>
      <w:r w:rsidRPr="003D76BC">
        <w:t>Jul</w:t>
      </w:r>
      <w:proofErr w:type="spellEnd"/>
      <w:r w:rsidRPr="003D76BC">
        <w:t xml:space="preserve"> 2023 - Presente</w:t>
      </w:r>
    </w:p>
    <w:p w14:paraId="04CBC4BC" w14:textId="77777777" w:rsidR="003D76BC" w:rsidRPr="003D76BC" w:rsidRDefault="003D76BC" w:rsidP="003D76B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Liderança de uma equipe de assessores e do Coletivo Autista na área de assuntos universitários, promovendo a inclusão e acessibilidade para pessoas autistas e com deficiência na universidade.</w:t>
      </w:r>
    </w:p>
    <w:p w14:paraId="184706E3" w14:textId="77777777" w:rsidR="003D76BC" w:rsidRPr="003D76BC" w:rsidRDefault="003D76BC" w:rsidP="003D76B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Coordenação de times e projetos para implementar melhorias na comunicação, suporte acadêmico e políticas de inclusão.</w:t>
      </w:r>
    </w:p>
    <w:p w14:paraId="77DFFAD8" w14:textId="77777777" w:rsidR="003D76BC" w:rsidRPr="003D76BC" w:rsidRDefault="003D76BC" w:rsidP="003D76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Monitor</w:t>
      </w: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|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Kenzie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Academy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Brasil |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Jul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2022 - </w:t>
      </w:r>
      <w:proofErr w:type="spellStart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Fev</w:t>
      </w:r>
      <w:proofErr w:type="spellEnd"/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2023</w:t>
      </w:r>
    </w:p>
    <w:p w14:paraId="66A71C24" w14:textId="77777777" w:rsidR="003D76BC" w:rsidRPr="003D76BC" w:rsidRDefault="003D76BC" w:rsidP="003D76B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Suporte a estudantes em dúvidas técnicas, tarefas e aplicação de testes.</w:t>
      </w:r>
    </w:p>
    <w:p w14:paraId="030249C1" w14:textId="7B8CD7AC" w:rsidR="003D76BC" w:rsidRPr="003D76BC" w:rsidRDefault="003D76BC" w:rsidP="003D76B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3D76BC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Criação de materiais de apoio e tutoriais para auxiliar no aprendizado.</w:t>
      </w:r>
    </w:p>
    <w:p w14:paraId="398D03B8" w14:textId="4EAC607B" w:rsidR="003D76BC" w:rsidRDefault="003D76BC" w:rsidP="003D76BC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8A54427" w14:textId="77777777" w:rsidR="003D76BC" w:rsidRPr="003D76BC" w:rsidRDefault="003D76BC" w:rsidP="003D76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687B5815" w14:textId="70B6A606" w:rsidR="001B29CF" w:rsidRPr="001B29CF" w:rsidRDefault="001B29CF" w:rsidP="001B29CF">
      <w:pPr>
        <w:pStyle w:val="ListBullet"/>
      </w:pP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68F58" w14:textId="77777777" w:rsidR="001724B7" w:rsidRDefault="001724B7">
      <w:pPr>
        <w:spacing w:after="0"/>
      </w:pPr>
      <w:r>
        <w:separator/>
      </w:r>
    </w:p>
  </w:endnote>
  <w:endnote w:type="continuationSeparator" w:id="0">
    <w:p w14:paraId="69D60181" w14:textId="77777777" w:rsidR="001724B7" w:rsidRDefault="00172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1981B" w14:textId="77777777" w:rsidR="006270A9" w:rsidRDefault="009D5933">
    <w:pPr>
      <w:pStyle w:val="Footer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171AC" w14:textId="77777777" w:rsidR="001724B7" w:rsidRDefault="001724B7">
      <w:pPr>
        <w:spacing w:after="0"/>
      </w:pPr>
      <w:r>
        <w:separator/>
      </w:r>
    </w:p>
  </w:footnote>
  <w:footnote w:type="continuationSeparator" w:id="0">
    <w:p w14:paraId="28917502" w14:textId="77777777" w:rsidR="001724B7" w:rsidRDefault="001724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6A6F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B64E85"/>
    <w:multiLevelType w:val="multilevel"/>
    <w:tmpl w:val="24C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6944CD"/>
    <w:multiLevelType w:val="multilevel"/>
    <w:tmpl w:val="67D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05062"/>
    <w:multiLevelType w:val="multilevel"/>
    <w:tmpl w:val="31A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D3D9E"/>
    <w:multiLevelType w:val="multilevel"/>
    <w:tmpl w:val="41F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52E2626"/>
    <w:multiLevelType w:val="multilevel"/>
    <w:tmpl w:val="52D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44415">
    <w:abstractNumId w:val="9"/>
  </w:num>
  <w:num w:numId="2" w16cid:durableId="927083226">
    <w:abstractNumId w:val="9"/>
    <w:lvlOverride w:ilvl="0">
      <w:startOverride w:val="1"/>
    </w:lvlOverride>
  </w:num>
  <w:num w:numId="3" w16cid:durableId="1492672563">
    <w:abstractNumId w:val="9"/>
    <w:lvlOverride w:ilvl="0">
      <w:startOverride w:val="1"/>
    </w:lvlOverride>
  </w:num>
  <w:num w:numId="4" w16cid:durableId="1964538137">
    <w:abstractNumId w:val="9"/>
    <w:lvlOverride w:ilvl="0">
      <w:startOverride w:val="1"/>
    </w:lvlOverride>
  </w:num>
  <w:num w:numId="5" w16cid:durableId="551578757">
    <w:abstractNumId w:val="8"/>
  </w:num>
  <w:num w:numId="6" w16cid:durableId="1406950336">
    <w:abstractNumId w:val="7"/>
  </w:num>
  <w:num w:numId="7" w16cid:durableId="211042033">
    <w:abstractNumId w:val="6"/>
  </w:num>
  <w:num w:numId="8" w16cid:durableId="20937669">
    <w:abstractNumId w:val="5"/>
  </w:num>
  <w:num w:numId="9" w16cid:durableId="1497767293">
    <w:abstractNumId w:val="4"/>
  </w:num>
  <w:num w:numId="10" w16cid:durableId="530606924">
    <w:abstractNumId w:val="3"/>
  </w:num>
  <w:num w:numId="11" w16cid:durableId="1013803337">
    <w:abstractNumId w:val="2"/>
  </w:num>
  <w:num w:numId="12" w16cid:durableId="215549317">
    <w:abstractNumId w:val="1"/>
  </w:num>
  <w:num w:numId="13" w16cid:durableId="288245489">
    <w:abstractNumId w:val="0"/>
  </w:num>
  <w:num w:numId="14" w16cid:durableId="48574192">
    <w:abstractNumId w:val="16"/>
  </w:num>
  <w:num w:numId="15" w16cid:durableId="68356221">
    <w:abstractNumId w:val="20"/>
  </w:num>
  <w:num w:numId="16" w16cid:durableId="1391885269">
    <w:abstractNumId w:val="13"/>
  </w:num>
  <w:num w:numId="17" w16cid:durableId="579216375">
    <w:abstractNumId w:val="18"/>
  </w:num>
  <w:num w:numId="18" w16cid:durableId="1717239867">
    <w:abstractNumId w:val="11"/>
  </w:num>
  <w:num w:numId="19" w16cid:durableId="203563889">
    <w:abstractNumId w:val="23"/>
  </w:num>
  <w:num w:numId="20" w16cid:durableId="1848016491">
    <w:abstractNumId w:val="21"/>
  </w:num>
  <w:num w:numId="21" w16cid:durableId="1243219374">
    <w:abstractNumId w:val="12"/>
  </w:num>
  <w:num w:numId="22" w16cid:durableId="749038047">
    <w:abstractNumId w:val="17"/>
  </w:num>
  <w:num w:numId="23" w16cid:durableId="103505879">
    <w:abstractNumId w:val="22"/>
  </w:num>
  <w:num w:numId="24" w16cid:durableId="153449845">
    <w:abstractNumId w:val="15"/>
  </w:num>
  <w:num w:numId="25" w16cid:durableId="1698844414">
    <w:abstractNumId w:val="10"/>
  </w:num>
  <w:num w:numId="26" w16cid:durableId="546524401">
    <w:abstractNumId w:val="14"/>
  </w:num>
  <w:num w:numId="27" w16cid:durableId="885263091">
    <w:abstractNumId w:val="24"/>
  </w:num>
  <w:num w:numId="28" w16cid:durableId="1886024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BC"/>
    <w:rsid w:val="000A4F59"/>
    <w:rsid w:val="00141A4C"/>
    <w:rsid w:val="001724B7"/>
    <w:rsid w:val="001B29CF"/>
    <w:rsid w:val="0028220F"/>
    <w:rsid w:val="00356C14"/>
    <w:rsid w:val="003D76BC"/>
    <w:rsid w:val="0058518A"/>
    <w:rsid w:val="00617B26"/>
    <w:rsid w:val="00623605"/>
    <w:rsid w:val="006270A9"/>
    <w:rsid w:val="00675956"/>
    <w:rsid w:val="00681034"/>
    <w:rsid w:val="006C5A7E"/>
    <w:rsid w:val="00727B1E"/>
    <w:rsid w:val="0073010A"/>
    <w:rsid w:val="00816216"/>
    <w:rsid w:val="0087734B"/>
    <w:rsid w:val="009D5933"/>
    <w:rsid w:val="00AB6A17"/>
    <w:rsid w:val="00BD768D"/>
    <w:rsid w:val="00BE32C5"/>
    <w:rsid w:val="00C06463"/>
    <w:rsid w:val="00C61F8E"/>
    <w:rsid w:val="00E16305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18994"/>
  <w15:chartTrackingRefBased/>
  <w15:docId w15:val="{74BC7B90-FCCA-4447-BE32-A77F54AF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sid w:val="003D7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6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0283\AppData\Roaming\Microsoft\Templates\Curr&#237;culo%20(c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03A61E2D9349A3B18AD52E56AA6C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265C7D-6C9B-4BCA-8D55-2073FB9348FB}"/>
      </w:docPartPr>
      <w:docPartBody>
        <w:p w:rsidR="00F41A10" w:rsidRDefault="00F41A10">
          <w:pPr>
            <w:pStyle w:val="9A03A61E2D9349A3B18AD52E56AA6C4B"/>
          </w:pPr>
          <w:r>
            <w:rPr>
              <w:lang w:bidi="pt-BR"/>
            </w:rPr>
            <w:t>Endereço, Cidade, CEP</w:t>
          </w:r>
        </w:p>
      </w:docPartBody>
    </w:docPart>
    <w:docPart>
      <w:docPartPr>
        <w:name w:val="3AD1FF3FA0F9438092FAE22125A789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77F537-E62C-485E-BFD5-AE65D672033D}"/>
      </w:docPartPr>
      <w:docPartBody>
        <w:p w:rsidR="00F41A10" w:rsidRDefault="00F41A10">
          <w:pPr>
            <w:pStyle w:val="3AD1FF3FA0F9438092FAE22125A78979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28DB99ACA81448E9AEF7B04F4ED8E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5C94B-EE0A-42C0-B0A3-C2AAF803FDC6}"/>
      </w:docPartPr>
      <w:docPartBody>
        <w:p w:rsidR="00F41A10" w:rsidRDefault="00F41A10">
          <w:pPr>
            <w:pStyle w:val="28DB99ACA81448E9AEF7B04F4ED8E412"/>
          </w:pPr>
          <w:r>
            <w:rPr>
              <w:lang w:bidi="pt-BR"/>
            </w:rPr>
            <w:t>Email</w:t>
          </w:r>
        </w:p>
      </w:docPartBody>
    </w:docPart>
    <w:docPart>
      <w:docPartPr>
        <w:name w:val="4F811BDDDEE74D5C8A6040AE7AC702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5F7316-F959-485D-A393-99ED912A5DF6}"/>
      </w:docPartPr>
      <w:docPartBody>
        <w:p w:rsidR="00F41A10" w:rsidRDefault="00F41A10">
          <w:pPr>
            <w:pStyle w:val="4F811BDDDEE74D5C8A6040AE7AC70295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523ADE0BEF6C4B02B20D24179450B4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56B157-4407-4450-AD45-D1CF9C29FAFA}"/>
      </w:docPartPr>
      <w:docPartBody>
        <w:p w:rsidR="00F41A10" w:rsidRDefault="00F41A10">
          <w:pPr>
            <w:pStyle w:val="523ADE0BEF6C4B02B20D24179450B481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6C1BF14B99B845A68D5C64CAC1E8E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7528D-B351-403D-8A64-2FC824CDA2B5}"/>
      </w:docPartPr>
      <w:docPartBody>
        <w:p w:rsidR="00F41A10" w:rsidRDefault="00F41A10">
          <w:pPr>
            <w:pStyle w:val="6C1BF14B99B845A68D5C64CAC1E8EE6A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10"/>
    <w:rsid w:val="00022457"/>
    <w:rsid w:val="00727B1E"/>
    <w:rsid w:val="00C06463"/>
    <w:rsid w:val="00F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3A61E2D9349A3B18AD52E56AA6C4B">
    <w:name w:val="9A03A61E2D9349A3B18AD52E56AA6C4B"/>
  </w:style>
  <w:style w:type="paragraph" w:customStyle="1" w:styleId="3AD1FF3FA0F9438092FAE22125A78979">
    <w:name w:val="3AD1FF3FA0F9438092FAE22125A78979"/>
  </w:style>
  <w:style w:type="paragraph" w:customStyle="1" w:styleId="28DB99ACA81448E9AEF7B04F4ED8E412">
    <w:name w:val="28DB99ACA81448E9AEF7B04F4ED8E412"/>
  </w:style>
  <w:style w:type="paragraph" w:customStyle="1" w:styleId="4F811BDDDEE74D5C8A6040AE7AC70295">
    <w:name w:val="4F811BDDDEE74D5C8A6040AE7AC70295"/>
  </w:style>
  <w:style w:type="paragraph" w:customStyle="1" w:styleId="523ADE0BEF6C4B02B20D24179450B481">
    <w:name w:val="523ADE0BEF6C4B02B20D24179450B481"/>
  </w:style>
  <w:style w:type="paragraph" w:customStyle="1" w:styleId="6C1BF14B99B845A68D5C64CAC1E8EE6A">
    <w:name w:val="6C1BF14B99B845A68D5C64CAC1E8E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35908eb0-0e8c-4221-b735-b88bfc688993}" enabled="0" method="" siteId="{35908eb0-0e8c-4221-b735-b88bfc68899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Currículo%20(cor).dotx</Template>
  <TotalTime>12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de Jesus Ferreira Gonçalves</dc:creator>
  <cp:keywords/>
  <cp:lastModifiedBy>Rodrigo De jesus</cp:lastModifiedBy>
  <cp:revision>3</cp:revision>
  <dcterms:created xsi:type="dcterms:W3CDTF">2024-05-21T17:34:00Z</dcterms:created>
  <dcterms:modified xsi:type="dcterms:W3CDTF">2024-09-13T17:38:00Z</dcterms:modified>
  <cp:version/>
</cp:coreProperties>
</file>